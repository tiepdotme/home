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A99" w:rsidRPr="006E5B23" w:rsidRDefault="00434206">
      <w:pPr>
        <w:rPr>
          <w:b/>
        </w:rPr>
      </w:pPr>
      <w:r>
        <w:rPr>
          <w:b/>
        </w:rPr>
        <w:t xml:space="preserve">The </w:t>
      </w:r>
      <w:r w:rsidR="00B34693" w:rsidRPr="006E5B23">
        <w:rPr>
          <w:b/>
        </w:rPr>
        <w:t>IRT Story</w:t>
      </w:r>
    </w:p>
    <w:p w:rsidR="002836FB" w:rsidRDefault="002836FB"/>
    <w:p w:rsidR="002836FB" w:rsidRDefault="002836FB">
      <w:r>
        <w:t>Like any decent story, the history of Innovative Reel Technologies started with a</w:t>
      </w:r>
      <w:r w:rsidR="0041538D">
        <w:t>n American</w:t>
      </w:r>
      <w:bookmarkStart w:id="0" w:name="_GoBack"/>
      <w:bookmarkEnd w:id="0"/>
      <w:r>
        <w:t xml:space="preserve"> dream and a deep passion for success.</w:t>
      </w:r>
    </w:p>
    <w:p w:rsidR="002836FB" w:rsidRDefault="002836FB">
      <w:r>
        <w:t>When Penn Reels</w:t>
      </w:r>
      <w:r w:rsidR="004C7AA7">
        <w:t>—a local Pennsylvania reel company—</w:t>
      </w:r>
      <w:r w:rsidR="00B068BD">
        <w:t xml:space="preserve">closed </w:t>
      </w:r>
      <w:r w:rsidR="004C7AA7">
        <w:t xml:space="preserve">their </w:t>
      </w:r>
      <w:proofErr w:type="spellStart"/>
      <w:r w:rsidR="004C7AA7">
        <w:t>Hegins</w:t>
      </w:r>
      <w:proofErr w:type="spellEnd"/>
      <w:r w:rsidR="004C7AA7">
        <w:t xml:space="preserve">, PA </w:t>
      </w:r>
      <w:r w:rsidR="00B068BD">
        <w:t>plant and began outsourcing more parts and production</w:t>
      </w:r>
      <w:r w:rsidR="004C7AA7">
        <w:t xml:space="preserve"> overseas, several of the </w:t>
      </w:r>
      <w:r w:rsidR="00990B9B">
        <w:t>employees</w:t>
      </w:r>
      <w:r w:rsidR="004C7AA7">
        <w:t xml:space="preserve"> came to </w:t>
      </w:r>
      <w:r w:rsidR="00990B9B">
        <w:t xml:space="preserve">work for </w:t>
      </w:r>
      <w:r w:rsidR="004C7AA7">
        <w:t xml:space="preserve">Solar Innovations®. </w:t>
      </w:r>
      <w:r w:rsidR="00990B9B">
        <w:t xml:space="preserve">Greg Header, an avid outdoorsman and the company president, began talking with some of the workers and brainstormed the idea of making an American made fishing reel. Between the experience of the workers and Greg’s passion for fishing, </w:t>
      </w:r>
      <w:r w:rsidR="00E01931">
        <w:t>the idea of IRT was born.</w:t>
      </w:r>
    </w:p>
    <w:p w:rsidR="00E01931" w:rsidRDefault="00E01931">
      <w:r>
        <w:t xml:space="preserve">The goal </w:t>
      </w:r>
      <w:r w:rsidR="00B3730A">
        <w:t xml:space="preserve">for IRT </w:t>
      </w:r>
      <w:r>
        <w:t xml:space="preserve">was to create unique and efficient </w:t>
      </w:r>
      <w:r w:rsidR="00BC2812">
        <w:t xml:space="preserve">fishing </w:t>
      </w:r>
      <w:r>
        <w:t xml:space="preserve">reels that could be customized with </w:t>
      </w:r>
      <w:r w:rsidR="00BC2812">
        <w:t xml:space="preserve">dedicated fishermen in mind. </w:t>
      </w:r>
      <w:r w:rsidR="00434206">
        <w:t>We</w:t>
      </w:r>
      <w:r w:rsidR="008A7EA6">
        <w:t xml:space="preserve"> realize</w:t>
      </w:r>
      <w:r w:rsidR="00434206">
        <w:t>d</w:t>
      </w:r>
      <w:r w:rsidR="008A7EA6">
        <w:t xml:space="preserve"> that</w:t>
      </w:r>
      <w:r w:rsidR="00BC2812">
        <w:t xml:space="preserve"> each rod, reel, and piece of tackle ha</w:t>
      </w:r>
      <w:r w:rsidR="00434206">
        <w:t>d</w:t>
      </w:r>
      <w:r w:rsidR="00BC2812">
        <w:t xml:space="preserve"> the potential to hold memories of monumental catches and great days spent with family and friends. </w:t>
      </w:r>
      <w:r w:rsidR="00434206">
        <w:t>During the creation process, IRT latched onto this idea, truly wanting</w:t>
      </w:r>
      <w:r w:rsidR="00BC2812">
        <w:t xml:space="preserve"> to bring customers a durable reel for </w:t>
      </w:r>
      <w:r w:rsidR="00434206">
        <w:t>sport and hobby fisherman alike</w:t>
      </w:r>
      <w:r w:rsidR="00BC2812">
        <w:t xml:space="preserve"> </w:t>
      </w:r>
      <w:r w:rsidR="00434206">
        <w:t>that could</w:t>
      </w:r>
      <w:r w:rsidR="00BC2812">
        <w:t xml:space="preserve"> bring forth a lifetime of memories.</w:t>
      </w:r>
    </w:p>
    <w:p w:rsidR="00B34693" w:rsidRDefault="00434206">
      <w:r>
        <w:t>By 2006</w:t>
      </w:r>
      <w:r w:rsidR="005A7C84">
        <w:t xml:space="preserve">, IRT received its first patent for the Fishing Reel Leg Applied </w:t>
      </w:r>
      <w:proofErr w:type="spellStart"/>
      <w:r w:rsidR="005A7C84">
        <w:t>Powergrip</w:t>
      </w:r>
      <w:proofErr w:type="spellEnd"/>
      <w:r w:rsidR="005A7C84">
        <w:t>™ and by 2007, Greg Header launched IRT officially. While other companies moved or outsourced their builders, IRT proudly kept engineering, development, and manufacturing right here in the US throughout the entire process.</w:t>
      </w:r>
      <w:r w:rsidR="002F2873">
        <w:t xml:space="preserve"> </w:t>
      </w:r>
      <w:r w:rsidR="008407B1">
        <w:t>For over ten years</w:t>
      </w:r>
      <w:r w:rsidR="0080723B">
        <w:t xml:space="preserve">, IRT has worked on </w:t>
      </w:r>
      <w:r w:rsidR="002F2873">
        <w:t xml:space="preserve">development and patents to make some of the best fishing reels in the industry, </w:t>
      </w:r>
      <w:r w:rsidR="0080723B">
        <w:t xml:space="preserve">and </w:t>
      </w:r>
      <w:r w:rsidR="002F2873">
        <w:t xml:space="preserve">our </w:t>
      </w:r>
      <w:r w:rsidR="00B3730A">
        <w:t xml:space="preserve">team </w:t>
      </w:r>
      <w:r w:rsidR="002F2873">
        <w:t>continuously test</w:t>
      </w:r>
      <w:r w:rsidR="0080723B">
        <w:t>s</w:t>
      </w:r>
      <w:r w:rsidR="002F2873">
        <w:t xml:space="preserve"> and retest</w:t>
      </w:r>
      <w:r w:rsidR="0080723B">
        <w:t>s</w:t>
      </w:r>
      <w:r w:rsidR="002F2873">
        <w:t xml:space="preserve"> the products to make </w:t>
      </w:r>
      <w:r w:rsidR="0080723B">
        <w:t xml:space="preserve">sure they are </w:t>
      </w:r>
      <w:r w:rsidR="002F2873">
        <w:t>perfect.</w:t>
      </w:r>
    </w:p>
    <w:p w:rsidR="0080723B" w:rsidRDefault="0038055A" w:rsidP="0041538D">
      <w:pPr>
        <w:spacing w:after="240"/>
      </w:pPr>
      <w:r>
        <w:t xml:space="preserve">Our staff and customers are a part of the IRT family, so we are constantly listening to their wants and needs to further improve our products. As a result, IRT has been built on listening to the anglers that work directly in the field. </w:t>
      </w:r>
      <w:r w:rsidR="006C3366">
        <w:t xml:space="preserve">Our staff </w:t>
      </w:r>
      <w:r>
        <w:t>are</w:t>
      </w:r>
      <w:r w:rsidR="006C3366">
        <w:t xml:space="preserve"> some of the most dedicated individuals to ever work in the industry and it shows by the quality of the product</w:t>
      </w:r>
      <w:r>
        <w:t>s that</w:t>
      </w:r>
      <w:r w:rsidR="006C3366">
        <w:t xml:space="preserve"> we produce.</w:t>
      </w:r>
    </w:p>
    <w:p w:rsidR="004A07AA" w:rsidRDefault="004A07AA" w:rsidP="0041538D">
      <w:pPr>
        <w:spacing w:after="240"/>
      </w:pPr>
      <w:r>
        <w:t>Our all-American made reels are guaranteed to give you a one-of-a-kind fishing machine and experience with every purchase. Created from our patented precision manufacturing, our aluminum spinning reels are the best on the market today.</w:t>
      </w:r>
    </w:p>
    <w:p w:rsidR="002F2873" w:rsidRDefault="002F2873">
      <w:r>
        <w:t>Since the first reel was sold</w:t>
      </w:r>
      <w:r w:rsidR="006D7735">
        <w:t xml:space="preserve"> in 2011</w:t>
      </w:r>
      <w:r>
        <w:t>, IRT has been pushing forward to consistently provide the best products in the industry to our c</w:t>
      </w:r>
      <w:r w:rsidR="006D7735">
        <w:t xml:space="preserve">ustomers. Our mission has always been to infuse the fishing reel industry with fresh new ideas, help consumers think outside of the box, and to produce top quality fishing products using all-American ingenuity. Our story is part of who we are as a company and we take pride in our humble beginnings and will continue to work every day to </w:t>
      </w:r>
      <w:r w:rsidR="00F22C2F">
        <w:t>be the best that we can be.</w:t>
      </w:r>
    </w:p>
    <w:sectPr w:rsidR="002F2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00022FF" w:usb1="C000205B" w:usb2="0000000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693"/>
    <w:rsid w:val="0028359C"/>
    <w:rsid w:val="002836FB"/>
    <w:rsid w:val="002F2873"/>
    <w:rsid w:val="0038055A"/>
    <w:rsid w:val="0041538D"/>
    <w:rsid w:val="00434206"/>
    <w:rsid w:val="004A07AA"/>
    <w:rsid w:val="004B1871"/>
    <w:rsid w:val="004C7AA7"/>
    <w:rsid w:val="00595A99"/>
    <w:rsid w:val="005A7C84"/>
    <w:rsid w:val="006C3366"/>
    <w:rsid w:val="006D7735"/>
    <w:rsid w:val="006E5B23"/>
    <w:rsid w:val="0080723B"/>
    <w:rsid w:val="008407B1"/>
    <w:rsid w:val="008A7EA6"/>
    <w:rsid w:val="00990B9B"/>
    <w:rsid w:val="00B068BD"/>
    <w:rsid w:val="00B34693"/>
    <w:rsid w:val="00B3730A"/>
    <w:rsid w:val="00BC2812"/>
    <w:rsid w:val="00E01931"/>
    <w:rsid w:val="00F058F9"/>
    <w:rsid w:val="00F22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D01B"/>
  <w15:chartTrackingRefBased/>
  <w15:docId w15:val="{1BE03DAA-ACB2-4962-A366-C3AF547C1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53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3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580399">
      <w:bodyDiv w:val="1"/>
      <w:marLeft w:val="0"/>
      <w:marRight w:val="0"/>
      <w:marTop w:val="0"/>
      <w:marBottom w:val="0"/>
      <w:divBdr>
        <w:top w:val="none" w:sz="0" w:space="0" w:color="auto"/>
        <w:left w:val="none" w:sz="0" w:space="0" w:color="auto"/>
        <w:bottom w:val="none" w:sz="0" w:space="0" w:color="auto"/>
        <w:right w:val="none" w:sz="0" w:space="0" w:color="auto"/>
      </w:divBdr>
    </w:div>
    <w:div w:id="104093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F2147EEA</Template>
  <TotalTime>209</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Collins</dc:creator>
  <cp:keywords/>
  <dc:description/>
  <cp:lastModifiedBy>Erin Collins</cp:lastModifiedBy>
  <cp:revision>7</cp:revision>
  <dcterms:created xsi:type="dcterms:W3CDTF">2018-04-05T13:02:00Z</dcterms:created>
  <dcterms:modified xsi:type="dcterms:W3CDTF">2018-05-04T12:30:00Z</dcterms:modified>
</cp:coreProperties>
</file>